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95DA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6EE0ABCD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3C2BCEFC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7B06898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591F6241B0B143298401E4E1E438BCE0"/>
        </w:placeholder>
      </w:sdtPr>
      <w:sdtEndPr>
        <w:rPr>
          <w:sz w:val="48"/>
          <w:szCs w:val="48"/>
        </w:rPr>
      </w:sdtEndPr>
      <w:sdtContent>
        <w:p w14:paraId="45A98142" w14:textId="77777777" w:rsidR="00D20149" w:rsidRPr="00950B62" w:rsidRDefault="003C66A3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C64 A/V-Adaptor</w:t>
          </w:r>
        </w:p>
      </w:sdtContent>
    </w:sdt>
    <w:p w14:paraId="12D0AC80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3C66A3">
        <w:rPr>
          <w:sz w:val="36"/>
          <w:szCs w:val="36"/>
          <w:lang w:val="en-US"/>
        </w:rPr>
        <w:t>132</w:t>
      </w:r>
    </w:p>
    <w:p w14:paraId="6A767713" w14:textId="05436D64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3603BF">
        <w:rPr>
          <w:sz w:val="36"/>
          <w:szCs w:val="36"/>
          <w:lang w:val="en-US"/>
        </w:rPr>
        <w:t>2</w:t>
      </w:r>
    </w:p>
    <w:p w14:paraId="5DC3062B" w14:textId="621D2AE5"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3603BF">
        <w:rPr>
          <w:sz w:val="36"/>
          <w:szCs w:val="36"/>
          <w:lang w:val="en-US"/>
        </w:rPr>
        <w:t>22.06</w:t>
      </w:r>
      <w:r w:rsidR="00336E12">
        <w:rPr>
          <w:sz w:val="36"/>
          <w:szCs w:val="36"/>
          <w:lang w:val="en-US"/>
        </w:rPr>
        <w:t>.202</w:t>
      </w:r>
      <w:r w:rsidR="003603BF">
        <w:rPr>
          <w:sz w:val="36"/>
          <w:szCs w:val="36"/>
          <w:lang w:val="en-US"/>
        </w:rPr>
        <w:t>2</w:t>
      </w:r>
    </w:p>
    <w:p w14:paraId="1DD0798A" w14:textId="77777777" w:rsidR="00C6022C" w:rsidRDefault="00C6022C" w:rsidP="00D20149">
      <w:pPr>
        <w:jc w:val="center"/>
        <w:rPr>
          <w:sz w:val="36"/>
          <w:szCs w:val="36"/>
          <w:lang w:val="en-US"/>
        </w:rPr>
      </w:pPr>
    </w:p>
    <w:p w14:paraId="61D35568" w14:textId="77777777" w:rsidR="00C6022C" w:rsidRPr="00950B62" w:rsidRDefault="00C6022C" w:rsidP="00D20149">
      <w:pPr>
        <w:jc w:val="center"/>
        <w:rPr>
          <w:sz w:val="36"/>
          <w:szCs w:val="36"/>
          <w:lang w:val="en-US"/>
        </w:rPr>
      </w:pPr>
    </w:p>
    <w:p w14:paraId="0380726B" w14:textId="10A878FF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1B21B1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58C6C967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5D295227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54184E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D953B0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1059D6F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A3"/>
    <w:rsid w:val="00336E12"/>
    <w:rsid w:val="003603BF"/>
    <w:rsid w:val="00394953"/>
    <w:rsid w:val="003C66A3"/>
    <w:rsid w:val="0070552A"/>
    <w:rsid w:val="007D5C22"/>
    <w:rsid w:val="00923FE4"/>
    <w:rsid w:val="00950B62"/>
    <w:rsid w:val="009A2066"/>
    <w:rsid w:val="009A38BA"/>
    <w:rsid w:val="00B510DA"/>
    <w:rsid w:val="00C6022C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16D3"/>
  <w15:chartTrackingRefBased/>
  <w15:docId w15:val="{15A23C3A-4569-4FFD-B61E-D5B4C254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1F6241B0B143298401E4E1E438BC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C1BD8E-94EC-4180-81D4-30272C173DBA}"/>
      </w:docPartPr>
      <w:docPartBody>
        <w:p w:rsidR="009F0719" w:rsidRDefault="009F0719">
          <w:pPr>
            <w:pStyle w:val="591F6241B0B143298401E4E1E438BCE0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19"/>
    <w:rsid w:val="009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91F6241B0B143298401E4E1E438BCE0">
    <w:name w:val="591F6241B0B143298401E4E1E438BC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22640-5B81-46AF-A21F-CC94C5E6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5</cp:revision>
  <dcterms:created xsi:type="dcterms:W3CDTF">2019-08-08T12:59:00Z</dcterms:created>
  <dcterms:modified xsi:type="dcterms:W3CDTF">2022-06-22T04:13:00Z</dcterms:modified>
</cp:coreProperties>
</file>